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5D" w:rsidRDefault="00E6043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1609725</wp:posOffset>
            </wp:positionH>
            <wp:positionV relativeFrom="margin">
              <wp:posOffset>4489450</wp:posOffset>
            </wp:positionV>
            <wp:extent cx="2900680" cy="2175510"/>
            <wp:effectExtent l="0" t="0" r="0" b="0"/>
            <wp:wrapNone/>
            <wp:docPr id="13" name="그림 13" descr="파일: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:basic 1-01심벌마크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w:t xml:space="preserve"> </w: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C192353" id="도형 622" o:spid="_x0000_s1026" style="position:absolute;left:0;text-align:left;margin-left:0;margin-top:0;width:561.35pt;height:742.95pt;z-index:2516459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C0D3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C0D3A" w:rsidRDefault="00AC0D3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0D3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AC0D3A" w:rsidRDefault="00AC0D3A" w:rsidP="0034475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EastAsia" w:hAnsiTheme="minorEastAsia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14D3FF29CE5441EA05FB26EA306EFE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inorEastAsia" w:hAnsiTheme="minorEastAsia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자료구조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C0D3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C0D3A" w:rsidRDefault="00AC0D3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0D3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C0D3A" w:rsidRDefault="00AC0D3A" w:rsidP="0034475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맑은 고딕" w:eastAsia="맑은 고딕" w:hAnsi="맑은 고딕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89BFC191E674571A5938BBFFA89341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sz w:val="36"/>
                                              <w:szCs w:val="36"/>
                                            </w:rPr>
                                            <w:t>과</w:t>
                                          </w:r>
                                          <w:r w:rsidRPr="0034475D">
                                            <w:rPr>
                                              <w:rFonts w:ascii="맑은 고딕" w:eastAsia="맑은 고딕" w:hAnsi="맑은 고딕"/>
                                              <w:sz w:val="36"/>
                                              <w:szCs w:val="36"/>
                                            </w:rPr>
                                            <w:t>제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sz w:val="36"/>
                                              <w:szCs w:val="36"/>
                                            </w:rPr>
                                            <w:t xml:space="preserve"> #3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C0D3A" w:rsidRDefault="00AC0D3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4288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C0D3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C0D3A" w:rsidRDefault="00AC0D3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0D3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AC0D3A" w:rsidRDefault="00AC0D3A" w:rsidP="0034475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14D3FF29CE5441EA05FB26EA306EFE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inorEastAsia" w:hAnsiTheme="minorEastAsia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자료구조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C0D3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C0D3A" w:rsidRDefault="00AC0D3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0D3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C0D3A" w:rsidRDefault="00AC0D3A" w:rsidP="0034475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89BFC191E674571A5938BBFFA89341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맑은 고딕" w:eastAsia="맑은 고딕" w:hAnsi="맑은 고딕" w:hint="eastAsia"/>
                                        <w:sz w:val="36"/>
                                        <w:szCs w:val="36"/>
                                      </w:rPr>
                                      <w:t>과</w:t>
                                    </w:r>
                                    <w:r w:rsidRPr="0034475D">
                                      <w:rPr>
                                        <w:rFonts w:ascii="맑은 고딕" w:eastAsia="맑은 고딕" w:hAnsi="맑은 고딕"/>
                                        <w:sz w:val="36"/>
                                        <w:szCs w:val="36"/>
                                      </w:rPr>
                                      <w:t>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sz w:val="36"/>
                                        <w:szCs w:val="36"/>
                                      </w:rPr>
                                      <w:t xml:space="preserve"> #3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C0D3A" w:rsidRDefault="00AC0D3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8056880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C0D3A" w:rsidRPr="00593FDF" w:rsidRDefault="00AC0D3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Theme="minorEastAsia" w:hAnsiTheme="minorEastAsia"/>
                                    <w:bCs/>
                                    <w:caps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Cs/>
                                    <w:caps/>
                                    <w:color w:val="auto"/>
                                  </w:rPr>
                                  <w:t>2017.05.18</w:t>
                                </w:r>
                                <w:r w:rsidRPr="00593FDF">
                                  <w:rPr>
                                    <w:rFonts w:asciiTheme="minorEastAsia" w:hAnsiTheme="minorEastAsia" w:hint="eastAsia"/>
                                    <w:bCs/>
                                    <w:caps/>
                                    <w:color w:val="auto"/>
                                  </w:rPr>
                                  <w:t xml:space="preserve"> 제</w:t>
                                </w:r>
                                <w:r w:rsidRPr="00593FDF">
                                  <w:rPr>
                                    <w:rFonts w:asciiTheme="minorEastAsia" w:hAnsiTheme="minorEastAsia"/>
                                    <w:bCs/>
                                    <w:caps/>
                                    <w:color w:val="auto"/>
                                  </w:rPr>
                                  <w:t>출</w:t>
                                </w:r>
                              </w:p>
                              <w:p w:rsidR="00AC0D3A" w:rsidRPr="0034475D" w:rsidRDefault="00AC0D3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</w:pPr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컴</w:t>
                                </w:r>
                                <w:r w:rsidRPr="0034475D"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퓨터학부</w:t>
                                </w:r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나</w:t>
                                </w:r>
                                <w:r w:rsidRPr="0034475D"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반</w:t>
                                </w:r>
                                <w:proofErr w:type="spellEnd"/>
                              </w:p>
                              <w:p w:rsidR="00AC0D3A" w:rsidRPr="0034475D" w:rsidRDefault="00AC0D3A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asciiTheme="minorEastAsia" w:hAnsiTheme="minorEastAsia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sz w:val="36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inorEastAsia" w:hAnsiTheme="minorEastAsia"/>
                                        <w:sz w:val="36"/>
                                      </w:rPr>
                                      <w:t xml:space="preserve">20162481 </w:t>
                                    </w:r>
                                    <w:r>
                                      <w:rPr>
                                        <w:rFonts w:asciiTheme="minorEastAsia" w:hAnsiTheme="minorEastAsia" w:hint="eastAsia"/>
                                        <w:sz w:val="36"/>
                                      </w:rPr>
                                      <w:t>안승훈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3980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AC0D3A" w:rsidRPr="00593FDF" w:rsidRDefault="00AC0D3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rFonts w:asciiTheme="minorEastAsia" w:hAnsiTheme="minorEastAsia"/>
                              <w:bCs/>
                              <w:caps/>
                              <w:color w:val="auto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Cs/>
                              <w:caps/>
                              <w:color w:val="auto"/>
                            </w:rPr>
                            <w:t>2017.05.18</w:t>
                          </w:r>
                          <w:r w:rsidRPr="00593FDF">
                            <w:rPr>
                              <w:rFonts w:asciiTheme="minorEastAsia" w:hAnsiTheme="minorEastAsia" w:hint="eastAsia"/>
                              <w:bCs/>
                              <w:caps/>
                              <w:color w:val="auto"/>
                            </w:rPr>
                            <w:t xml:space="preserve"> 제</w:t>
                          </w:r>
                          <w:r w:rsidRPr="00593FDF">
                            <w:rPr>
                              <w:rFonts w:asciiTheme="minorEastAsia" w:hAnsiTheme="minorEastAsia"/>
                              <w:bCs/>
                              <w:caps/>
                              <w:color w:val="auto"/>
                            </w:rPr>
                            <w:t>출</w:t>
                          </w:r>
                        </w:p>
                        <w:p w:rsidR="00AC0D3A" w:rsidRPr="0034475D" w:rsidRDefault="00AC0D3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</w:pPr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>컴</w:t>
                          </w:r>
                          <w:r w:rsidRPr="0034475D"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  <w:t>퓨터학부</w:t>
                          </w:r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>나</w:t>
                          </w:r>
                          <w:r w:rsidRPr="0034475D"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  <w:t>반</w:t>
                          </w:r>
                          <w:proofErr w:type="spellEnd"/>
                        </w:p>
                        <w:p w:rsidR="00AC0D3A" w:rsidRPr="0034475D" w:rsidRDefault="00AC0D3A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asciiTheme="minorEastAsia" w:hAnsiTheme="minorEastAsia"/>
                              <w:sz w:val="3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sz w:val="36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inorEastAsia" w:hAnsiTheme="minorEastAsia"/>
                                  <w:sz w:val="36"/>
                                </w:rPr>
                                <w:t xml:space="preserve">20162481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36"/>
                                </w:rPr>
                                <w:t>안승훈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212F6">
            <w:br w:type="page"/>
          </w:r>
        </w:sdtContent>
      </w:sdt>
      <w:r w:rsidR="0034475D" w:rsidRPr="0034475D">
        <w:rPr>
          <w:rFonts w:asciiTheme="minorEastAsia" w:hAnsiTheme="minorEastAsia"/>
          <w:sz w:val="32"/>
        </w:rPr>
        <w:t xml:space="preserve">- </w:t>
      </w:r>
      <w:r w:rsidR="0034475D" w:rsidRPr="0034475D">
        <w:rPr>
          <w:rFonts w:asciiTheme="minorEastAsia" w:hAnsiTheme="minorEastAsia" w:hint="eastAsia"/>
          <w:sz w:val="32"/>
        </w:rPr>
        <w:t xml:space="preserve">과제 </w:t>
      </w:r>
      <w:r w:rsidR="003C1D3B">
        <w:rPr>
          <w:rFonts w:asciiTheme="minorEastAsia" w:hAnsiTheme="minorEastAsia"/>
          <w:sz w:val="32"/>
        </w:rPr>
        <w:t>#</w:t>
      </w:r>
      <w:proofErr w:type="gramStart"/>
      <w:r w:rsidR="003C1D3B">
        <w:rPr>
          <w:rFonts w:asciiTheme="minorEastAsia" w:hAnsiTheme="minorEastAsia"/>
          <w:sz w:val="32"/>
        </w:rPr>
        <w:t>3</w:t>
      </w:r>
      <w:r w:rsidR="0034475D" w:rsidRPr="0034475D">
        <w:rPr>
          <w:sz w:val="32"/>
        </w:rPr>
        <w:t xml:space="preserve"> </w:t>
      </w:r>
      <w:r w:rsidR="0034475D" w:rsidRPr="0034475D">
        <w:rPr>
          <w:rFonts w:hint="eastAsia"/>
          <w:sz w:val="32"/>
        </w:rPr>
        <w:t xml:space="preserve"> :</w:t>
      </w:r>
      <w:proofErr w:type="gramEnd"/>
      <w:r w:rsidR="0034475D" w:rsidRPr="0034475D">
        <w:rPr>
          <w:rFonts w:hint="eastAsia"/>
          <w:sz w:val="32"/>
        </w:rPr>
        <w:t xml:space="preserve"> </w:t>
      </w:r>
      <w:r w:rsidR="0034475D" w:rsidRPr="0034475D">
        <w:rPr>
          <w:sz w:val="32"/>
        </w:rPr>
        <w:t xml:space="preserve"> </w:t>
      </w:r>
      <w:r w:rsidR="0034475D" w:rsidRPr="0034475D">
        <w:rPr>
          <w:rFonts w:hint="eastAsia"/>
          <w:sz w:val="32"/>
        </w:rPr>
        <w:t>프로그램</w:t>
      </w:r>
      <w:r w:rsidR="0034475D" w:rsidRPr="0034475D">
        <w:rPr>
          <w:rFonts w:hint="eastAsia"/>
          <w:sz w:val="32"/>
        </w:rPr>
        <w:t xml:space="preserve"> </w:t>
      </w:r>
      <w:r w:rsidR="003C1D3B">
        <w:rPr>
          <w:sz w:val="32"/>
        </w:rPr>
        <w:t>4.6</w:t>
      </w:r>
      <w:r w:rsidR="003C1D3B">
        <w:rPr>
          <w:rFonts w:hint="eastAsia"/>
          <w:sz w:val="32"/>
        </w:rPr>
        <w:t>과</w:t>
      </w:r>
      <w:r w:rsidR="003C1D3B">
        <w:rPr>
          <w:rFonts w:hint="eastAsia"/>
          <w:sz w:val="32"/>
        </w:rPr>
        <w:t xml:space="preserve"> </w:t>
      </w:r>
      <w:r w:rsidR="003C1D3B">
        <w:rPr>
          <w:sz w:val="32"/>
        </w:rPr>
        <w:t xml:space="preserve">Chain, </w:t>
      </w:r>
      <w:proofErr w:type="spellStart"/>
      <w:r w:rsidR="003C1D3B">
        <w:rPr>
          <w:sz w:val="32"/>
        </w:rPr>
        <w:t>ChainIterator</w:t>
      </w:r>
      <w:proofErr w:type="spellEnd"/>
      <w:r w:rsidR="003C1D3B">
        <w:rPr>
          <w:sz w:val="32"/>
        </w:rPr>
        <w:t xml:space="preserve"> </w:t>
      </w:r>
      <w:r w:rsidR="003C1D3B">
        <w:rPr>
          <w:rFonts w:hint="eastAsia"/>
          <w:sz w:val="32"/>
        </w:rPr>
        <w:t>구현하기</w:t>
      </w:r>
    </w:p>
    <w:p w:rsidR="00084DA5" w:rsidRPr="0042764B" w:rsidRDefault="0034475D" w:rsidP="003C1D3B">
      <w:pPr>
        <w:rPr>
          <w:sz w:val="32"/>
        </w:rPr>
      </w:pPr>
      <w:r w:rsidRPr="0042764B">
        <w:rPr>
          <w:rFonts w:hint="eastAsia"/>
          <w:sz w:val="32"/>
        </w:rPr>
        <w:t xml:space="preserve">1. </w:t>
      </w:r>
      <w:r w:rsidRPr="0042764B">
        <w:rPr>
          <w:rFonts w:hint="eastAsia"/>
          <w:sz w:val="32"/>
        </w:rPr>
        <w:t>소스코드</w:t>
      </w:r>
      <w:r w:rsidRPr="0042764B">
        <w:rPr>
          <w:rFonts w:hint="eastAsia"/>
          <w:sz w:val="32"/>
        </w:rPr>
        <w:t xml:space="preserve"> </w:t>
      </w:r>
      <w:r w:rsidRPr="0042764B">
        <w:rPr>
          <w:rFonts w:hint="eastAsia"/>
          <w:sz w:val="32"/>
        </w:rPr>
        <w:t>설명</w:t>
      </w:r>
    </w:p>
    <w:p w:rsidR="003C1D3B" w:rsidRDefault="00AD684E" w:rsidP="00AD684E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7C358B" wp14:editId="682867E2">
            <wp:extent cx="4648161" cy="295656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658" cy="29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4E" w:rsidRDefault="00AD684E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 xml:space="preserve">를 구성하기 위한 </w:t>
      </w:r>
      <w:r>
        <w:rPr>
          <w:rFonts w:asciiTheme="minorEastAsia" w:hAnsiTheme="minorEastAsia"/>
        </w:rPr>
        <w:t xml:space="preserve">Class 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에 필요한,</w:t>
      </w:r>
      <w:r>
        <w:rPr>
          <w:rFonts w:asciiTheme="minorEastAsia" w:hAnsiTheme="minorEastAsia"/>
        </w:rPr>
        <w:t xml:space="preserve"> Data </w:t>
      </w:r>
      <w:r>
        <w:rPr>
          <w:rFonts w:asciiTheme="minorEastAsia" w:hAnsiTheme="minorEastAsia" w:hint="eastAsia"/>
        </w:rPr>
        <w:t xml:space="preserve">항목과 다음으로 이어지기 위한 </w:t>
      </w:r>
      <w:r>
        <w:rPr>
          <w:rFonts w:asciiTheme="minorEastAsia" w:hAnsiTheme="minorEastAsia"/>
        </w:rPr>
        <w:t>link</w:t>
      </w:r>
      <w:r>
        <w:rPr>
          <w:rFonts w:asciiTheme="minorEastAsia" w:hAnsiTheme="minorEastAsia" w:hint="eastAsia"/>
        </w:rPr>
        <w:t>를 가지고 있다.</w:t>
      </w:r>
    </w:p>
    <w:p w:rsidR="00AD684E" w:rsidRDefault="00AD684E" w:rsidP="00AD684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2D3F10D" wp14:editId="7550F51A">
            <wp:extent cx="6120765" cy="31261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4E" w:rsidRDefault="00AD684E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>Chain Class</w:t>
      </w:r>
      <w:r>
        <w:rPr>
          <w:rFonts w:asciiTheme="minorEastAsia" w:hAnsiTheme="minorEastAsia" w:hint="eastAsia"/>
        </w:rPr>
        <w:t>에 적용되어 있는 함수의 목록이다.</w:t>
      </w:r>
      <w:r>
        <w:rPr>
          <w:rFonts w:asciiTheme="minorEastAsia" w:hAnsiTheme="minorEastAsia"/>
        </w:rPr>
        <w:t xml:space="preserve"> </w:t>
      </w:r>
    </w:p>
    <w:p w:rsidR="00AD684E" w:rsidRDefault="00AD684E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자세한 함수의 </w:t>
      </w:r>
      <w:r w:rsidR="00AB53FD">
        <w:rPr>
          <w:rFonts w:asciiTheme="minorEastAsia" w:hAnsiTheme="minorEastAsia" w:hint="eastAsia"/>
        </w:rPr>
        <w:t>구성</w:t>
      </w:r>
      <w:r>
        <w:rPr>
          <w:rFonts w:asciiTheme="minorEastAsia" w:hAnsiTheme="minorEastAsia" w:hint="eastAsia"/>
        </w:rPr>
        <w:t xml:space="preserve">은 후에 </w:t>
      </w:r>
      <w:r w:rsidR="00AB53FD">
        <w:rPr>
          <w:rFonts w:asciiTheme="minorEastAsia" w:hAnsiTheme="minorEastAsia" w:hint="eastAsia"/>
        </w:rPr>
        <w:t>서술되어있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</w:p>
    <w:p w:rsidR="00AD684E" w:rsidRDefault="00AD684E" w:rsidP="003C1D3B">
      <w:pPr>
        <w:rPr>
          <w:rFonts w:asciiTheme="minorEastAsia" w:hAnsiTheme="minorEastAsia"/>
        </w:rPr>
      </w:pPr>
    </w:p>
    <w:p w:rsidR="00AD684E" w:rsidRDefault="00AD684E" w:rsidP="00AD684E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E9A34AB" wp14:editId="4055976A">
            <wp:extent cx="4143375" cy="48768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4E" w:rsidRDefault="00AD684E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Chain Class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내에 </w:t>
      </w:r>
      <w:r w:rsidRPr="006D2D6B">
        <w:rPr>
          <w:rFonts w:asciiTheme="minorEastAsia" w:hAnsiTheme="minorEastAsia" w:hint="eastAsia"/>
        </w:rPr>
        <w:t xml:space="preserve">선언되어 있는 </w:t>
      </w:r>
      <w:r w:rsidR="00AB53FD">
        <w:rPr>
          <w:rFonts w:asciiTheme="minorEastAsia" w:hAnsiTheme="minorEastAsia" w:hint="eastAsia"/>
        </w:rPr>
        <w:t>Chain Iterator(</w:t>
      </w:r>
      <w:r w:rsidR="00AB53FD">
        <w:rPr>
          <w:rFonts w:asciiTheme="minorEastAsia" w:hAnsiTheme="minorEastAsia"/>
        </w:rPr>
        <w:t>반복자</w:t>
      </w:r>
      <w:r w:rsidR="00AB53FD">
        <w:rPr>
          <w:rFonts w:asciiTheme="minorEastAsia" w:hAnsiTheme="minorEastAsia" w:hint="eastAsia"/>
        </w:rPr>
        <w:t>)</w:t>
      </w:r>
      <w:r w:rsidR="006D2D6B">
        <w:rPr>
          <w:rFonts w:asciiTheme="minorEastAsia" w:hAnsiTheme="minorEastAsia" w:hint="eastAsia"/>
        </w:rPr>
        <w:t xml:space="preserve"> </w:t>
      </w:r>
      <w:r w:rsidR="006D2D6B" w:rsidRPr="006D2D6B">
        <w:rPr>
          <w:rFonts w:asciiTheme="minorEastAsia" w:hAnsiTheme="minorEastAsia" w:hint="eastAsia"/>
        </w:rPr>
        <w:t>Class이다.</w:t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여러 가지 연산자의 오버로딩과 </w:t>
      </w:r>
      <w:r>
        <w:rPr>
          <w:rFonts w:asciiTheme="minorEastAsia" w:hAnsiTheme="minorEastAsia"/>
        </w:rPr>
        <w:t>begin() end()</w:t>
      </w:r>
      <w:r>
        <w:rPr>
          <w:rFonts w:asciiTheme="minorEastAsia" w:hAnsiTheme="minorEastAsia" w:hint="eastAsia"/>
        </w:rPr>
        <w:t>함수가 선언되어있다.</w:t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후위 연산자와 등호,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부등호,</w:t>
      </w:r>
      <w:r>
        <w:rPr>
          <w:rFonts w:asciiTheme="minorEastAsia" w:hAnsiTheme="minorEastAsia"/>
        </w:rPr>
        <w:t xml:space="preserve"> -&gt;, * </w:t>
      </w:r>
      <w:r>
        <w:rPr>
          <w:rFonts w:asciiTheme="minorEastAsia" w:hAnsiTheme="minorEastAsia" w:hint="eastAsia"/>
        </w:rPr>
        <w:t>등의 연산이 오버로딩 되어있다.</w:t>
      </w:r>
    </w:p>
    <w:p w:rsidR="00AB53FD" w:rsidRDefault="00AB53FD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반복자는 Chain을 이용하기 위한 일종의 </w:t>
      </w:r>
      <w:r>
        <w:rPr>
          <w:rFonts w:asciiTheme="minorEastAsia" w:hAnsiTheme="minorEastAsia"/>
        </w:rPr>
        <w:t>Cursor</w:t>
      </w:r>
      <w:r>
        <w:rPr>
          <w:rFonts w:asciiTheme="minorEastAsia" w:hAnsiTheme="minorEastAsia" w:hint="eastAsia"/>
        </w:rPr>
        <w:t>의 역할을 수행한다.</w:t>
      </w:r>
    </w:p>
    <w:p w:rsidR="006D2D6B" w:rsidRDefault="006D2D6B" w:rsidP="00AB53FD">
      <w:pPr>
        <w:jc w:val="center"/>
      </w:pPr>
      <w:r>
        <w:rPr>
          <w:noProof/>
        </w:rPr>
        <w:drawing>
          <wp:inline distT="0" distB="0" distL="0" distR="0" wp14:anchorId="6D7E1BAD" wp14:editId="5C36513A">
            <wp:extent cx="3132881" cy="1219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767" cy="12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6B" w:rsidRPr="006D2D6B" w:rsidRDefault="006D2D6B" w:rsidP="003C1D3B">
      <w:pPr>
        <w:rPr>
          <w:rFonts w:asciiTheme="minorEastAsia" w:hAnsiTheme="minorEastAsia"/>
        </w:rPr>
      </w:pPr>
      <w:r w:rsidRPr="006D2D6B">
        <w:rPr>
          <w:rFonts w:asciiTheme="minorEastAsia" w:hAnsiTheme="minorEastAsia" w:hint="eastAsia"/>
        </w:rPr>
        <w:t xml:space="preserve">- Chain Class의 private원소로 </w:t>
      </w:r>
      <w:r w:rsidRPr="006D2D6B">
        <w:rPr>
          <w:rFonts w:asciiTheme="minorEastAsia" w:hAnsiTheme="minorEastAsia"/>
        </w:rPr>
        <w:t>first</w:t>
      </w:r>
      <w:r w:rsidRPr="006D2D6B">
        <w:rPr>
          <w:rFonts w:asciiTheme="minorEastAsia" w:hAnsiTheme="minorEastAsia" w:hint="eastAsia"/>
        </w:rPr>
        <w:t xml:space="preserve">와 </w:t>
      </w:r>
      <w:r w:rsidRPr="006D2D6B">
        <w:rPr>
          <w:rFonts w:asciiTheme="minorEastAsia" w:hAnsiTheme="minorEastAsia"/>
        </w:rPr>
        <w:t>last를</w:t>
      </w:r>
      <w:r w:rsidRPr="006D2D6B">
        <w:rPr>
          <w:rFonts w:asciiTheme="minorEastAsia" w:hAnsiTheme="minorEastAsia" w:hint="eastAsia"/>
        </w:rPr>
        <w:t xml:space="preserve"> 선언하였다.</w:t>
      </w:r>
    </w:p>
    <w:p w:rsidR="006D2D6B" w:rsidRDefault="006D2D6B" w:rsidP="003C1D3B">
      <w:pPr>
        <w:rPr>
          <w:rFonts w:asciiTheme="minorEastAsia" w:hAnsiTheme="minorEastAsia"/>
        </w:rPr>
      </w:pPr>
      <w:r w:rsidRPr="006D2D6B">
        <w:rPr>
          <w:rFonts w:asciiTheme="minorEastAsia" w:hAnsiTheme="minorEastAsia"/>
        </w:rPr>
        <w:t xml:space="preserve">- </w:t>
      </w:r>
      <w:r w:rsidRPr="006D2D6B">
        <w:rPr>
          <w:rFonts w:asciiTheme="minorEastAsia" w:hAnsiTheme="minorEastAsia" w:hint="eastAsia"/>
        </w:rPr>
        <w:t xml:space="preserve">이 </w:t>
      </w:r>
      <w:r w:rsidR="00AB53FD">
        <w:rPr>
          <w:rFonts w:asciiTheme="minorEastAsia" w:hAnsiTheme="minorEastAsia" w:hint="eastAsia"/>
        </w:rPr>
        <w:t>두 개</w:t>
      </w:r>
      <w:r w:rsidRPr="006D2D6B">
        <w:rPr>
          <w:rFonts w:asciiTheme="minorEastAsia" w:hAnsiTheme="minorEastAsia" w:hint="eastAsia"/>
        </w:rPr>
        <w:t xml:space="preserve">의 </w:t>
      </w:r>
      <w:proofErr w:type="spellStart"/>
      <w:r w:rsidRPr="006D2D6B">
        <w:rPr>
          <w:rFonts w:asciiTheme="minorEastAsia" w:hAnsiTheme="minorEastAsia"/>
        </w:rPr>
        <w:t>ChainNode</w:t>
      </w:r>
      <w:proofErr w:type="spellEnd"/>
      <w:r w:rsidRPr="006D2D6B">
        <w:rPr>
          <w:rFonts w:asciiTheme="minorEastAsia" w:hAnsiTheme="minorEastAsia"/>
        </w:rPr>
        <w:t>&lt;T&gt;</w:t>
      </w:r>
      <w:r w:rsidRPr="006D2D6B">
        <w:rPr>
          <w:rFonts w:asciiTheme="minorEastAsia" w:hAnsiTheme="minorEastAsia" w:hint="eastAsia"/>
        </w:rPr>
        <w:t>를 통하여 체인의 시작과 끝을 알 수 있게 하였다.</w:t>
      </w:r>
    </w:p>
    <w:p w:rsidR="006D2D6B" w:rsidRDefault="006D2D6B" w:rsidP="003C1D3B">
      <w:pPr>
        <w:rPr>
          <w:rFonts w:asciiTheme="minorEastAsia" w:hAnsiTheme="minorEastAsia"/>
        </w:rPr>
      </w:pPr>
    </w:p>
    <w:p w:rsidR="006D2D6B" w:rsidRDefault="006D2D6B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BD0B85B" wp14:editId="465F4E0D">
            <wp:extent cx="4114800" cy="29622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공백 체인을 생성하는 </w:t>
      </w:r>
      <w:proofErr w:type="spellStart"/>
      <w:r>
        <w:rPr>
          <w:rFonts w:asciiTheme="minorEastAsia" w:hAnsiTheme="minorEastAsia" w:hint="eastAsia"/>
        </w:rPr>
        <w:t>생성자와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 xml:space="preserve">을 삭제하기 위한 </w:t>
      </w:r>
      <w:proofErr w:type="spellStart"/>
      <w:r>
        <w:rPr>
          <w:rFonts w:asciiTheme="minorEastAsia" w:hAnsiTheme="minorEastAsia" w:hint="eastAsia"/>
        </w:rPr>
        <w:t>소멸자이다</w:t>
      </w:r>
      <w:proofErr w:type="spellEnd"/>
      <w:r>
        <w:rPr>
          <w:rFonts w:asciiTheme="minorEastAsia" w:hAnsiTheme="minorEastAsia" w:hint="eastAsia"/>
        </w:rPr>
        <w:t>.</w:t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소멸자의 </w:t>
      </w:r>
      <w:proofErr w:type="spellStart"/>
      <w:r w:rsidR="00AB53FD">
        <w:rPr>
          <w:rFonts w:asciiTheme="minorEastAsia" w:hAnsiTheme="minorEastAsia"/>
        </w:rPr>
        <w:t>DelFront</w:t>
      </w:r>
      <w:proofErr w:type="spellEnd"/>
      <w:r w:rsidR="00AB53FD"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는 체인의 가장 앞 </w:t>
      </w:r>
      <w:proofErr w:type="spellStart"/>
      <w:r>
        <w:rPr>
          <w:rFonts w:asciiTheme="minorEastAsia" w:hAnsiTheme="minorEastAsia" w:hint="eastAsia"/>
        </w:rPr>
        <w:t>노드를</w:t>
      </w:r>
      <w:proofErr w:type="spellEnd"/>
      <w:r>
        <w:rPr>
          <w:rFonts w:asciiTheme="minorEastAsia" w:hAnsiTheme="minorEastAsia" w:hint="eastAsia"/>
        </w:rPr>
        <w:t xml:space="preserve"> 삭제하는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함수를 통해 마지막 </w:t>
      </w:r>
      <w:proofErr w:type="spellStart"/>
      <w:r>
        <w:rPr>
          <w:rFonts w:asciiTheme="minorEastAsia" w:hAnsiTheme="minorEastAsia" w:hint="eastAsia"/>
        </w:rPr>
        <w:t>노드까지</w:t>
      </w:r>
      <w:proofErr w:type="spellEnd"/>
      <w:r>
        <w:rPr>
          <w:rFonts w:asciiTheme="minorEastAsia" w:hAnsiTheme="minorEastAsia" w:hint="eastAsia"/>
        </w:rPr>
        <w:t xml:space="preserve"> 삭제하며 진행한 다음, 마지막으로 남은 </w:t>
      </w:r>
      <w:proofErr w:type="spellStart"/>
      <w:r>
        <w:rPr>
          <w:rFonts w:asciiTheme="minorEastAsia" w:hAnsiTheme="minorEastAsia" w:hint="eastAsia"/>
        </w:rPr>
        <w:t>노드를</w:t>
      </w:r>
      <w:proofErr w:type="spellEnd"/>
      <w:r>
        <w:rPr>
          <w:rFonts w:asciiTheme="minorEastAsia" w:hAnsiTheme="minorEastAsia" w:hint="eastAsia"/>
        </w:rPr>
        <w:t xml:space="preserve"> 삭제하여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>을 소멸시킨다.</w:t>
      </w:r>
    </w:p>
    <w:p w:rsidR="006D2D6B" w:rsidRDefault="006D2D6B" w:rsidP="00AB53FD">
      <w:pPr>
        <w:tabs>
          <w:tab w:val="left" w:pos="2208"/>
        </w:tabs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97F499" wp14:editId="0660E830">
            <wp:extent cx="3733004" cy="3970020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32" cy="39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Front(), Back(), Get() </w:t>
      </w:r>
      <w:r>
        <w:rPr>
          <w:rFonts w:asciiTheme="minorEastAsia" w:hAnsiTheme="minorEastAsia" w:hint="eastAsia"/>
        </w:rPr>
        <w:t xml:space="preserve">함수의 </w:t>
      </w:r>
      <w:proofErr w:type="spellStart"/>
      <w:r>
        <w:rPr>
          <w:rFonts w:asciiTheme="minorEastAsia" w:hAnsiTheme="minorEastAsia" w:hint="eastAsia"/>
        </w:rPr>
        <w:t>정의부이다</w:t>
      </w:r>
      <w:proofErr w:type="spellEnd"/>
      <w:r>
        <w:rPr>
          <w:rFonts w:asciiTheme="minorEastAsia" w:hAnsiTheme="minorEastAsia" w:hint="eastAsia"/>
        </w:rPr>
        <w:t>.</w:t>
      </w:r>
    </w:p>
    <w:p w:rsidR="006D2D6B" w:rsidRDefault="006D2D6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각각의 역할은 주석에 쓰여있는 것과 같다.</w:t>
      </w:r>
    </w:p>
    <w:p w:rsidR="00A576E4" w:rsidRDefault="00A576E4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2DA1416" wp14:editId="475A4916">
            <wp:extent cx="5476875" cy="5516880"/>
            <wp:effectExtent l="0" t="0" r="952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975"/>
                    <a:stretch/>
                  </pic:blipFill>
                  <pic:spPr bwMode="auto">
                    <a:xfrm>
                      <a:off x="0" y="0"/>
                      <a:ext cx="5476875" cy="55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6E4" w:rsidRDefault="00A576E4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Insert()는 체인의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번째에 삽입하기 위한 함수이다.</w:t>
      </w:r>
    </w:p>
    <w:p w:rsidR="00A576E4" w:rsidRDefault="00A576E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InsFront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>는</w:t>
      </w:r>
      <w:r>
        <w:rPr>
          <w:rFonts w:asciiTheme="minorEastAsia" w:hAnsiTheme="minorEastAsia" w:hint="eastAsia"/>
        </w:rPr>
        <w:t xml:space="preserve"> 체인의 맨 앞에 삽입하기 위한 함수이다.</w:t>
      </w:r>
    </w:p>
    <w:p w:rsidR="00A576E4" w:rsidRDefault="00A576E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/>
        </w:rPr>
        <w:t>InsBack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은 체인의 맨 뒤에 삽입하기 위한 함수이다.</w:t>
      </w:r>
    </w:p>
    <w:p w:rsidR="00A576E4" w:rsidRDefault="00A576E4" w:rsidP="00AB53FD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D3D9F20" wp14:editId="54CD2343">
            <wp:extent cx="3223260" cy="1458569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460" cy="14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E4" w:rsidRDefault="00A576E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Chain</w:t>
      </w:r>
      <w:r>
        <w:rPr>
          <w:rFonts w:asciiTheme="minorEastAsia" w:hAnsiTheme="minorEastAsia" w:hint="eastAsia"/>
        </w:rPr>
        <w:t>의 출력을 위한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반복자는 통해 순차적으로 출력한다.</w:t>
      </w:r>
    </w:p>
    <w:p w:rsidR="008932B4" w:rsidRDefault="008932B4" w:rsidP="003C1D3B">
      <w:pPr>
        <w:rPr>
          <w:rFonts w:asciiTheme="minorEastAsia" w:hAnsiTheme="minorEastAsia" w:hint="eastAsia"/>
        </w:rPr>
      </w:pPr>
    </w:p>
    <w:p w:rsidR="008932B4" w:rsidRDefault="008932B4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9FDD2B3" wp14:editId="3988CCE8">
            <wp:extent cx="3381375" cy="38004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B4" w:rsidRDefault="008932B4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Delete함수는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/>
        </w:rPr>
        <w:t>i</w:t>
      </w:r>
      <w:proofErr w:type="spellEnd"/>
      <w:r>
        <w:rPr>
          <w:rFonts w:asciiTheme="minorEastAsia" w:hAnsiTheme="minorEastAsia" w:hint="eastAsia"/>
        </w:rPr>
        <w:t>번째 원소를 삭제하기 위한 함수이다.</w:t>
      </w:r>
    </w:p>
    <w:p w:rsidR="008932B4" w:rsidRDefault="008932B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ChainIterator</w:t>
      </w:r>
      <w:proofErr w:type="spellEnd"/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/>
        </w:rPr>
        <w:t>GetCurrent</w:t>
      </w:r>
      <w:proofErr w:type="spellEnd"/>
      <w:r>
        <w:rPr>
          <w:rFonts w:asciiTheme="minorEastAsia" w:hAnsiTheme="minorEastAsia" w:hint="eastAsia"/>
        </w:rPr>
        <w:t>함수를 통하여 Node의 정보를 불러온 다음,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삭제를 진행한다.</w:t>
      </w:r>
    </w:p>
    <w:p w:rsidR="008932B4" w:rsidRDefault="008932B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번째의 삭제 이후,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 xml:space="preserve">의 전 노트에서 </w:t>
      </w:r>
      <w:proofErr w:type="spellStart"/>
      <w:r>
        <w:rPr>
          <w:rFonts w:asciiTheme="minorEastAsia" w:hAnsiTheme="minorEastAsia"/>
        </w:rPr>
        <w:t>i</w:t>
      </w:r>
      <w:proofErr w:type="spellEnd"/>
      <w:r>
        <w:rPr>
          <w:rFonts w:asciiTheme="minorEastAsia" w:hAnsiTheme="minorEastAsia" w:hint="eastAsia"/>
        </w:rPr>
        <w:t xml:space="preserve">의 다음 </w:t>
      </w:r>
      <w:proofErr w:type="spellStart"/>
      <w:r>
        <w:rPr>
          <w:rFonts w:asciiTheme="minorEastAsia" w:hAnsiTheme="minorEastAsia" w:hint="eastAsia"/>
        </w:rPr>
        <w:t>노드로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link</w:t>
      </w:r>
      <w:r>
        <w:rPr>
          <w:rFonts w:asciiTheme="minorEastAsia" w:hAnsiTheme="minorEastAsia" w:hint="eastAsia"/>
        </w:rPr>
        <w:t>를 연결한다.</w:t>
      </w:r>
    </w:p>
    <w:p w:rsidR="008932B4" w:rsidRDefault="008932B4" w:rsidP="00AB53FD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009900" cy="29051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br w:type="textWrapping" w:clear="all"/>
      </w: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/>
        </w:rPr>
        <w:t>DelFron</w:t>
      </w:r>
      <w:r>
        <w:rPr>
          <w:rFonts w:asciiTheme="minorEastAsia" w:hAnsiTheme="minorEastAsia" w:hint="eastAsia"/>
        </w:rPr>
        <w:t>t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함수는 Chain의 </w:t>
      </w:r>
      <w:r>
        <w:rPr>
          <w:rFonts w:asciiTheme="minorEastAsia" w:hAnsiTheme="minorEastAsia"/>
        </w:rPr>
        <w:t>가장</w:t>
      </w:r>
      <w:r>
        <w:rPr>
          <w:rFonts w:asciiTheme="minorEastAsia" w:hAnsiTheme="minorEastAsia" w:hint="eastAsia"/>
        </w:rPr>
        <w:t xml:space="preserve"> 앞 원소를 삭제한다.</w:t>
      </w:r>
    </w:p>
    <w:p w:rsidR="008932B4" w:rsidRPr="008932B4" w:rsidRDefault="008932B4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체인의 원소가 없을 경우,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메시지를 출력하고,</w:t>
      </w:r>
      <w:r>
        <w:rPr>
          <w:rFonts w:asciiTheme="minorEastAsia" w:hAnsiTheme="minorEastAsia"/>
        </w:rPr>
        <w:t xml:space="preserve"> Node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개일 경우 그 원소를 삭제하고,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Node가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개 이상일 경우 가장 앞에 있는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를 삭제한다.</w:t>
      </w:r>
    </w:p>
    <w:p w:rsidR="008932B4" w:rsidRDefault="008932B4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3133725" cy="42767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B4" w:rsidRDefault="008932B4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DelBack</w:t>
      </w:r>
      <w:proofErr w:type="spellEnd"/>
      <w:r>
        <w:rPr>
          <w:rFonts w:asciiTheme="minorEastAsia" w:hAnsiTheme="minorEastAsia" w:hint="eastAsia"/>
        </w:rPr>
        <w:t>() 함수는 맨 뒤의 원소를 삭제하는 원소이다.</w:t>
      </w:r>
      <w:r>
        <w:rPr>
          <w:rFonts w:asciiTheme="minorEastAsia" w:hAnsiTheme="minorEastAsia"/>
        </w:rPr>
        <w:t xml:space="preserve"> </w:t>
      </w:r>
    </w:p>
    <w:p w:rsidR="00CC463C" w:rsidRDefault="00CC463C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반복자를 통해서 맨 뒤의 원소까지의 개수를 계산하고,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계산한 개수를 통하여 마지막 </w:t>
      </w:r>
      <w:proofErr w:type="spellStart"/>
      <w:r>
        <w:rPr>
          <w:rFonts w:asciiTheme="minorEastAsia" w:hAnsiTheme="minorEastAsia" w:hint="eastAsia"/>
        </w:rPr>
        <w:t>노드까지</w:t>
      </w:r>
      <w:proofErr w:type="spellEnd"/>
      <w:r>
        <w:rPr>
          <w:rFonts w:asciiTheme="minorEastAsia" w:hAnsiTheme="minorEastAsia" w:hint="eastAsia"/>
        </w:rPr>
        <w:t xml:space="preserve"> 이동한다.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마지막 </w:t>
      </w:r>
      <w:proofErr w:type="spellStart"/>
      <w:r>
        <w:rPr>
          <w:rFonts w:asciiTheme="minorEastAsia" w:hAnsiTheme="minorEastAsia" w:hint="eastAsia"/>
        </w:rPr>
        <w:t>노드를</w:t>
      </w:r>
      <w:proofErr w:type="spellEnd"/>
      <w:r>
        <w:rPr>
          <w:rFonts w:asciiTheme="minorEastAsia" w:hAnsiTheme="minorEastAsia" w:hint="eastAsia"/>
        </w:rPr>
        <w:t xml:space="preserve"> 삭제하고,</w:t>
      </w:r>
      <w:r>
        <w:rPr>
          <w:rFonts w:asciiTheme="minorEastAsia" w:hAnsiTheme="minorEastAsia"/>
        </w:rPr>
        <w:t xml:space="preserve"> last</w:t>
      </w:r>
      <w:r>
        <w:rPr>
          <w:rFonts w:asciiTheme="minorEastAsia" w:hAnsiTheme="minorEastAsia" w:hint="eastAsia"/>
        </w:rPr>
        <w:t>를 재설정하는 것으로 마무리 한다.</w:t>
      </w:r>
      <w:r w:rsidRPr="00CC463C">
        <w:rPr>
          <w:noProof/>
        </w:rPr>
        <w:t xml:space="preserve"> </w:t>
      </w:r>
    </w:p>
    <w:p w:rsidR="008932B4" w:rsidRDefault="00CC463C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B77E1F6" wp14:editId="11244814">
            <wp:extent cx="4945380" cy="4335133"/>
            <wp:effectExtent l="0" t="0" r="762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587" cy="43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Main </w:t>
      </w:r>
      <w:r>
        <w:rPr>
          <w:rFonts w:asciiTheme="minorEastAsia" w:hAnsiTheme="minorEastAsia" w:hint="eastAsia"/>
        </w:rPr>
        <w:t>함수의 전반부이다.</w:t>
      </w:r>
      <w:r>
        <w:rPr>
          <w:rFonts w:asciiTheme="minorEastAsia" w:hAnsiTheme="minorEastAsia"/>
        </w:rPr>
        <w:t xml:space="preserve"> 1~9</w:t>
      </w:r>
      <w:r>
        <w:rPr>
          <w:rFonts w:asciiTheme="minorEastAsia" w:hAnsiTheme="minorEastAsia" w:hint="eastAsia"/>
        </w:rPr>
        <w:t xml:space="preserve">까지의 숫자가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로 저장된 </w:t>
      </w:r>
      <w:proofErr w:type="spellStart"/>
      <w:r>
        <w:rPr>
          <w:rFonts w:asciiTheme="minorEastAsia" w:hAnsiTheme="minorEastAsia" w:hint="eastAsia"/>
        </w:rPr>
        <w:t>ChainNode</w:t>
      </w:r>
      <w:proofErr w:type="spellEnd"/>
      <w:r>
        <w:rPr>
          <w:rFonts w:asciiTheme="minorEastAsia" w:hAnsiTheme="minorEastAsia" w:hint="eastAsia"/>
        </w:rPr>
        <w:t xml:space="preserve">를 배열로 구성한 다음 이 배열을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 xml:space="preserve">에 추가하여 초기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>을 생성하였다.</w:t>
      </w:r>
    </w:p>
    <w:p w:rsidR="00CC463C" w:rsidRDefault="00CC463C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이후에 진행되는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의 추가,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삭제는 배열을 통하지 않고 직접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에 관한 연산을 통해 이루어진다.</w:t>
      </w:r>
      <w:r>
        <w:rPr>
          <w:rFonts w:asciiTheme="minorEastAsia" w:hAnsiTheme="minorEastAsia"/>
        </w:rPr>
        <w:t xml:space="preserve"> </w:t>
      </w:r>
    </w:p>
    <w:p w:rsidR="00CC463C" w:rsidRDefault="00CC463C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tmp</w:t>
      </w:r>
      <w:proofErr w:type="spellEnd"/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을 원소로 갖는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을 </w:t>
      </w:r>
      <w:proofErr w:type="spellStart"/>
      <w:r>
        <w:rPr>
          <w:rFonts w:asciiTheme="minorEastAsia" w:hAnsiTheme="minorEastAsia" w:hint="eastAsia"/>
        </w:rPr>
        <w:t>윈소로</w:t>
      </w:r>
      <w:proofErr w:type="spellEnd"/>
      <w:r>
        <w:rPr>
          <w:rFonts w:asciiTheme="minorEastAsia" w:hAnsiTheme="minorEastAsia" w:hint="eastAsia"/>
        </w:rPr>
        <w:t xml:space="preserve"> 갖는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 xml:space="preserve">를 생성하여 문제의 조건에 따라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>에 입력한다.</w:t>
      </w:r>
    </w:p>
    <w:p w:rsidR="00CC463C" w:rsidRDefault="00CC463C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문제의 조건에 따라 </w:t>
      </w:r>
      <w:r>
        <w:rPr>
          <w:rFonts w:asciiTheme="minorEastAsia" w:hAnsiTheme="minorEastAsia"/>
        </w:rPr>
        <w:t xml:space="preserve">Print() </w:t>
      </w:r>
      <w:r>
        <w:rPr>
          <w:rFonts w:asciiTheme="minorEastAsia" w:hAnsiTheme="minorEastAsia" w:hint="eastAsia"/>
        </w:rPr>
        <w:t xml:space="preserve">함수를 통하여 </w:t>
      </w:r>
      <w:proofErr w:type="spellStart"/>
      <w:r w:rsidR="002E2A3F">
        <w:rPr>
          <w:rFonts w:asciiTheme="minorEastAsia" w:hAnsiTheme="minorEastAsia" w:hint="eastAsia"/>
        </w:rPr>
        <w:t>노드의</w:t>
      </w:r>
      <w:proofErr w:type="spellEnd"/>
      <w:r w:rsidR="002E2A3F">
        <w:rPr>
          <w:rFonts w:asciiTheme="minorEastAsia" w:hAnsiTheme="minorEastAsia" w:hint="eastAsia"/>
        </w:rPr>
        <w:t xml:space="preserve"> 확인이 필요한 곳에서 </w:t>
      </w:r>
      <w:proofErr w:type="spellStart"/>
      <w:r w:rsidR="002E2A3F">
        <w:rPr>
          <w:rFonts w:asciiTheme="minorEastAsia" w:hAnsiTheme="minorEastAsia"/>
        </w:rPr>
        <w:t>ChainNode</w:t>
      </w:r>
      <w:proofErr w:type="spellEnd"/>
      <w:r w:rsidR="002E2A3F">
        <w:rPr>
          <w:rFonts w:asciiTheme="minorEastAsia" w:hAnsiTheme="minorEastAsia" w:hint="eastAsia"/>
        </w:rPr>
        <w:t>들의 상황을 출력을 통해 확인 할 수 있다.</w:t>
      </w:r>
    </w:p>
    <w:p w:rsidR="002E2A3F" w:rsidRDefault="002E2A3F" w:rsidP="003C1D3B">
      <w:pPr>
        <w:rPr>
          <w:rFonts w:asciiTheme="minorEastAsia" w:hAnsiTheme="minorEastAsia"/>
        </w:rPr>
      </w:pPr>
    </w:p>
    <w:p w:rsidR="002E2A3F" w:rsidRDefault="002E2A3F" w:rsidP="003C1D3B">
      <w:pPr>
        <w:rPr>
          <w:rFonts w:asciiTheme="minorEastAsia" w:hAnsiTheme="minorEastAsia"/>
        </w:rPr>
      </w:pPr>
    </w:p>
    <w:p w:rsidR="002E2A3F" w:rsidRDefault="002E2A3F" w:rsidP="003C1D3B">
      <w:pPr>
        <w:rPr>
          <w:rFonts w:asciiTheme="minorEastAsia" w:hAnsiTheme="minorEastAsia"/>
        </w:rPr>
      </w:pPr>
    </w:p>
    <w:p w:rsidR="002E2A3F" w:rsidRDefault="002E2A3F" w:rsidP="003C1D3B">
      <w:pPr>
        <w:rPr>
          <w:rFonts w:asciiTheme="minorEastAsia" w:hAnsiTheme="minorEastAsia"/>
        </w:rPr>
      </w:pPr>
    </w:p>
    <w:p w:rsidR="002E2A3F" w:rsidRDefault="002E2A3F" w:rsidP="003C1D3B">
      <w:pPr>
        <w:rPr>
          <w:rFonts w:asciiTheme="minorEastAsia" w:hAnsiTheme="minorEastAsia"/>
        </w:rPr>
      </w:pPr>
    </w:p>
    <w:p w:rsidR="002E2A3F" w:rsidRDefault="002E2A3F" w:rsidP="00AB53FD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7BE16DB" wp14:editId="0880E990">
            <wp:extent cx="5848350" cy="58293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3F" w:rsidRDefault="002E2A3F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앞에서 이어지는 </w:t>
      </w:r>
      <w:r>
        <w:rPr>
          <w:rFonts w:asciiTheme="minorEastAsia" w:hAnsiTheme="minorEastAsia"/>
        </w:rPr>
        <w:t>main</w:t>
      </w:r>
      <w:r>
        <w:rPr>
          <w:rFonts w:asciiTheme="minorEastAsia" w:hAnsiTheme="minorEastAsia" w:hint="eastAsia"/>
        </w:rPr>
        <w:t>함수의 뒷부분이다.</w:t>
      </w:r>
      <w:r>
        <w:rPr>
          <w:rFonts w:asciiTheme="minorEastAsia" w:hAnsiTheme="minorEastAsia"/>
        </w:rPr>
        <w:t xml:space="preserve"> 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Front(), Back(), Get()</w:t>
      </w:r>
      <w:r>
        <w:rPr>
          <w:rFonts w:asciiTheme="minorEastAsia" w:hAnsiTheme="minorEastAsia" w:hint="eastAsia"/>
        </w:rPr>
        <w:t xml:space="preserve">함수로부터 반환 받아 문제의 조건에 맞는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를 반환하였다.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DelFront</w:t>
      </w:r>
      <w:proofErr w:type="spellEnd"/>
      <w:r>
        <w:rPr>
          <w:rFonts w:asciiTheme="minorEastAsia" w:hAnsiTheme="minorEastAsia" w:hint="eastAsia"/>
        </w:rPr>
        <w:t xml:space="preserve">(), </w:t>
      </w:r>
      <w:proofErr w:type="spellStart"/>
      <w:r>
        <w:rPr>
          <w:rFonts w:asciiTheme="minorEastAsia" w:hAnsiTheme="minorEastAsia" w:hint="eastAsia"/>
        </w:rPr>
        <w:t>DelBack</w:t>
      </w:r>
      <w:proofErr w:type="spellEnd"/>
      <w:r>
        <w:rPr>
          <w:rFonts w:asciiTheme="minorEastAsia" w:hAnsiTheme="minorEastAsia" w:hint="eastAsia"/>
        </w:rPr>
        <w:t xml:space="preserve">() 함수를 통하여 Chain앞 뒤에 있는 </w:t>
      </w:r>
      <w:proofErr w:type="spellStart"/>
      <w:r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를 삭제할 수 있는지를 테스트 한다.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- 2</w:t>
      </w:r>
      <w:r>
        <w:rPr>
          <w:rFonts w:asciiTheme="minorEastAsia" w:hAnsiTheme="minorEastAsia" w:hint="eastAsia"/>
        </w:rPr>
        <w:t xml:space="preserve">번째 원소 뒤에 </w:t>
      </w:r>
      <w:proofErr w:type="spellStart"/>
      <w:r>
        <w:rPr>
          <w:rFonts w:asciiTheme="minorEastAsia" w:hAnsiTheme="minorEastAsia" w:hint="eastAsia"/>
        </w:rPr>
        <w:t>또다른</w:t>
      </w:r>
      <w:proofErr w:type="spellEnd"/>
      <w:r>
        <w:rPr>
          <w:rFonts w:asciiTheme="minorEastAsia" w:hAnsiTheme="minorEastAsia" w:hint="eastAsia"/>
        </w:rPr>
        <w:t xml:space="preserve"> 데이터를 삽입할 수 있는지를,</w:t>
      </w:r>
      <w:r>
        <w:rPr>
          <w:rFonts w:asciiTheme="minorEastAsia" w:hAnsiTheme="minorEastAsia"/>
        </w:rPr>
        <w:t xml:space="preserve"> Insert() </w:t>
      </w:r>
      <w:r>
        <w:rPr>
          <w:rFonts w:asciiTheme="minorEastAsia" w:hAnsiTheme="minorEastAsia" w:hint="eastAsia"/>
        </w:rPr>
        <w:t>함수를 실행시킴으로써 확인한다.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마지막으로 </w:t>
      </w:r>
      <w:r>
        <w:rPr>
          <w:rFonts w:asciiTheme="minorEastAsia" w:hAnsiTheme="minorEastAsia"/>
        </w:rPr>
        <w:t>Delete</w:t>
      </w:r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함수가 원하는 데이터를 삭제할 수 있는지 테스트 한다.</w:t>
      </w:r>
    </w:p>
    <w:p w:rsidR="0042764B" w:rsidRDefault="0042764B" w:rsidP="004276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문제의 조건에 따라 </w:t>
      </w:r>
      <w:r>
        <w:rPr>
          <w:rFonts w:asciiTheme="minorEastAsia" w:hAnsiTheme="minorEastAsia"/>
        </w:rPr>
        <w:t xml:space="preserve">Print() </w:t>
      </w:r>
      <w:r>
        <w:rPr>
          <w:rFonts w:asciiTheme="minorEastAsia" w:hAnsiTheme="minorEastAsia" w:hint="eastAsia"/>
        </w:rPr>
        <w:t xml:space="preserve">함수를 통하여 </w:t>
      </w:r>
      <w:proofErr w:type="spellStart"/>
      <w:r>
        <w:rPr>
          <w:rFonts w:asciiTheme="minorEastAsia" w:hAnsiTheme="minorEastAsia" w:hint="eastAsia"/>
        </w:rPr>
        <w:t>노드의</w:t>
      </w:r>
      <w:proofErr w:type="spellEnd"/>
      <w:r>
        <w:rPr>
          <w:rFonts w:asciiTheme="minorEastAsia" w:hAnsiTheme="minorEastAsia" w:hint="eastAsia"/>
        </w:rPr>
        <w:t xml:space="preserve"> 확인이 필요한 곳에서 </w:t>
      </w:r>
      <w:proofErr w:type="spellStart"/>
      <w:r w:rsidR="00945F54">
        <w:rPr>
          <w:rFonts w:asciiTheme="minorEastAsia" w:hAnsiTheme="minorEastAsia"/>
        </w:rPr>
        <w:t>ChainNode</w:t>
      </w:r>
      <w:proofErr w:type="spellEnd"/>
      <w:r>
        <w:rPr>
          <w:rFonts w:asciiTheme="minorEastAsia" w:hAnsiTheme="minorEastAsia" w:hint="eastAsia"/>
        </w:rPr>
        <w:t>들의 상황을 출력을 통해 확인 할 수 있다.</w:t>
      </w:r>
    </w:p>
    <w:p w:rsidR="0042764B" w:rsidRPr="0042764B" w:rsidRDefault="0042764B" w:rsidP="0042764B">
      <w:pPr>
        <w:rPr>
          <w:rFonts w:asciiTheme="minorEastAsia" w:hAnsiTheme="minorEastAsia"/>
          <w:sz w:val="32"/>
        </w:rPr>
      </w:pPr>
      <w:r w:rsidRPr="0042764B">
        <w:rPr>
          <w:rFonts w:asciiTheme="minorEastAsia" w:hAnsiTheme="minorEastAsia"/>
          <w:sz w:val="32"/>
        </w:rPr>
        <w:lastRenderedPageBreak/>
        <w:t xml:space="preserve">2. </w:t>
      </w:r>
      <w:r w:rsidRPr="0042764B">
        <w:rPr>
          <w:rFonts w:asciiTheme="minorEastAsia" w:hAnsiTheme="minorEastAsia" w:hint="eastAsia"/>
          <w:sz w:val="32"/>
        </w:rPr>
        <w:t>컴파일 및 실행 방법 매뉴얼</w:t>
      </w:r>
    </w:p>
    <w:p w:rsidR="0042764B" w:rsidRDefault="0042764B" w:rsidP="004276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- 20162481_3.cpp </w:t>
      </w:r>
      <w:r>
        <w:rPr>
          <w:rFonts w:asciiTheme="minorEastAsia" w:hAnsiTheme="minorEastAsia" w:hint="eastAsia"/>
        </w:rPr>
        <w:t xml:space="preserve">파일을 </w:t>
      </w:r>
      <w:proofErr w:type="spellStart"/>
      <w:r>
        <w:rPr>
          <w:rFonts w:asciiTheme="minorEastAsia" w:hAnsiTheme="minorEastAsia" w:hint="eastAsia"/>
        </w:rPr>
        <w:t>컴파일하면</w:t>
      </w:r>
      <w:proofErr w:type="spellEnd"/>
      <w:r>
        <w:rPr>
          <w:rFonts w:asciiTheme="minorEastAsia" w:hAnsiTheme="minorEastAsia" w:hint="eastAsia"/>
        </w:rPr>
        <w:t xml:space="preserve"> 프로그램을 사용할 수 있다.</w:t>
      </w:r>
    </w:p>
    <w:p w:rsidR="0042764B" w:rsidRDefault="0042764B" w:rsidP="004276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별다른 실행 방법 없고,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컴파일 결과로 생성된 </w:t>
      </w:r>
      <w:r>
        <w:rPr>
          <w:rFonts w:asciiTheme="minorEastAsia" w:hAnsiTheme="minorEastAsia"/>
        </w:rPr>
        <w:t xml:space="preserve">exe </w:t>
      </w:r>
      <w:r>
        <w:rPr>
          <w:rFonts w:asciiTheme="minorEastAsia" w:hAnsiTheme="minorEastAsia" w:hint="eastAsia"/>
        </w:rPr>
        <w:t>파일을 실행하면 자동적으로 연산결과를 출력하고 프로그램이 종료된다.</w:t>
      </w:r>
    </w:p>
    <w:p w:rsidR="0042764B" w:rsidRPr="0042764B" w:rsidRDefault="0042764B" w:rsidP="0042764B">
      <w:pPr>
        <w:rPr>
          <w:rFonts w:asciiTheme="minorEastAsia" w:hAnsiTheme="minorEastAsia"/>
          <w:sz w:val="32"/>
        </w:rPr>
      </w:pPr>
      <w:r w:rsidRPr="0042764B">
        <w:rPr>
          <w:rFonts w:asciiTheme="minorEastAsia" w:hAnsiTheme="minorEastAsia"/>
          <w:sz w:val="32"/>
        </w:rPr>
        <w:t xml:space="preserve">3. </w:t>
      </w:r>
      <w:r w:rsidRPr="0042764B">
        <w:rPr>
          <w:rFonts w:asciiTheme="minorEastAsia" w:hAnsiTheme="minorEastAsia" w:hint="eastAsia"/>
          <w:sz w:val="32"/>
        </w:rPr>
        <w:t>실행결과</w:t>
      </w:r>
    </w:p>
    <w:p w:rsidR="0042764B" w:rsidRDefault="0042764B" w:rsidP="00AB53FD">
      <w:pPr>
        <w:jc w:val="center"/>
        <w:rPr>
          <w:rFonts w:asciiTheme="minorEastAsia" w:hAnsiTheme="minorEastAsia"/>
        </w:rPr>
      </w:pPr>
      <w:bookmarkStart w:id="0" w:name="_GoBack"/>
      <w:r>
        <w:rPr>
          <w:noProof/>
        </w:rPr>
        <w:drawing>
          <wp:inline distT="0" distB="0" distL="0" distR="0" wp14:anchorId="4067DF73" wp14:editId="67A65D25">
            <wp:extent cx="4667250" cy="49625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문제의 제시되어있는 테스트 방법에 따라 결과를 확인 할 수 있다.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실행 결과로 보아 구성된 </w:t>
      </w:r>
      <w:r>
        <w:rPr>
          <w:rFonts w:asciiTheme="minorEastAsia" w:hAnsiTheme="minorEastAsia"/>
        </w:rPr>
        <w:t>Chain</w:t>
      </w:r>
      <w:r>
        <w:rPr>
          <w:rFonts w:asciiTheme="minorEastAsia" w:hAnsiTheme="minorEastAsia" w:hint="eastAsia"/>
        </w:rPr>
        <w:t>이 잘 작동하였음을 알 수 있다.</w:t>
      </w:r>
    </w:p>
    <w:p w:rsidR="0042764B" w:rsidRDefault="0042764B" w:rsidP="003C1D3B">
      <w:pPr>
        <w:rPr>
          <w:rFonts w:asciiTheme="minorEastAsia" w:hAnsiTheme="minorEastAsia"/>
        </w:rPr>
      </w:pPr>
    </w:p>
    <w:p w:rsidR="0042764B" w:rsidRDefault="0042764B" w:rsidP="003C1D3B">
      <w:pPr>
        <w:rPr>
          <w:rFonts w:asciiTheme="minorEastAsia" w:hAnsiTheme="minorEastAsia"/>
        </w:rPr>
      </w:pPr>
    </w:p>
    <w:p w:rsidR="0042764B" w:rsidRDefault="0042764B" w:rsidP="003C1D3B">
      <w:pPr>
        <w:rPr>
          <w:rFonts w:asciiTheme="minorEastAsia" w:hAnsiTheme="minorEastAsia"/>
        </w:rPr>
      </w:pPr>
    </w:p>
    <w:p w:rsidR="0042764B" w:rsidRDefault="0042764B" w:rsidP="003C1D3B">
      <w:pPr>
        <w:rPr>
          <w:rFonts w:asciiTheme="minorEastAsia" w:hAnsiTheme="minorEastAsia"/>
          <w:sz w:val="32"/>
        </w:rPr>
      </w:pPr>
      <w:r w:rsidRPr="0042764B">
        <w:rPr>
          <w:rFonts w:asciiTheme="minorEastAsia" w:hAnsiTheme="minorEastAsia" w:hint="eastAsia"/>
          <w:sz w:val="32"/>
        </w:rPr>
        <w:lastRenderedPageBreak/>
        <w:t>4. 미</w:t>
      </w:r>
      <w:r>
        <w:rPr>
          <w:rFonts w:asciiTheme="minorEastAsia" w:hAnsiTheme="minorEastAsia" w:hint="eastAsia"/>
          <w:sz w:val="32"/>
        </w:rPr>
        <w:t xml:space="preserve"> </w:t>
      </w:r>
      <w:r w:rsidRPr="0042764B">
        <w:rPr>
          <w:rFonts w:asciiTheme="minorEastAsia" w:hAnsiTheme="minorEastAsia" w:hint="eastAsia"/>
          <w:sz w:val="32"/>
        </w:rPr>
        <w:t>구현 부분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문제의 조건인 </w:t>
      </w:r>
      <w:r>
        <w:rPr>
          <w:rFonts w:asciiTheme="minorEastAsia" w:hAnsiTheme="minorEastAsia"/>
        </w:rPr>
        <w:t>1) ~12)</w:t>
      </w:r>
      <w:r>
        <w:rPr>
          <w:rFonts w:asciiTheme="minorEastAsia" w:hAnsiTheme="minorEastAsia" w:hint="eastAsia"/>
        </w:rPr>
        <w:t>까지의 함수 중에 구현되지 못한 부분은 없다.</w:t>
      </w:r>
    </w:p>
    <w:p w:rsidR="0042764B" w:rsidRDefault="0042764B" w:rsidP="003C1D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Chain Iterator</w:t>
      </w:r>
      <w:r>
        <w:rPr>
          <w:rFonts w:asciiTheme="minorEastAsia" w:hAnsiTheme="minorEastAsia" w:hint="eastAsia"/>
        </w:rPr>
        <w:t>를 사용함에 있어 미흡한 부분이 존재함에 따라, 비효율적인 코드가 존재하는 부분이 있지만,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프로그램의 실행과 사용에 지장을 초래하는 문제는 없다.</w:t>
      </w:r>
    </w:p>
    <w:p w:rsidR="00AC0D3A" w:rsidRPr="0042764B" w:rsidRDefault="00AC0D3A" w:rsidP="003C1D3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따라서,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문제에서 요구하는 </w:t>
      </w:r>
      <w:r w:rsidR="00A516F6">
        <w:rPr>
          <w:rFonts w:asciiTheme="minorEastAsia" w:hAnsiTheme="minorEastAsia"/>
        </w:rPr>
        <w:t>1) ~12)</w:t>
      </w:r>
      <w:r w:rsidR="00A516F6">
        <w:rPr>
          <w:rFonts w:asciiTheme="minorEastAsia" w:hAnsiTheme="minorEastAsia" w:hint="eastAsia"/>
        </w:rPr>
        <w:t>의 함수는 모두 구현되어있다.</w:t>
      </w:r>
    </w:p>
    <w:sectPr w:rsidR="00AC0D3A" w:rsidRPr="0042764B" w:rsidSect="001A0714">
      <w:footerReference w:type="even" r:id="rId26"/>
      <w:footerReference w:type="default" r:id="rId27"/>
      <w:pgSz w:w="11907" w:h="16839" w:code="1"/>
      <w:pgMar w:top="1304" w:right="1134" w:bottom="130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0A0" w:rsidRDefault="00AE70A0">
      <w:pPr>
        <w:spacing w:after="0" w:line="240" w:lineRule="auto"/>
      </w:pPr>
      <w:r>
        <w:separator/>
      </w:r>
    </w:p>
  </w:endnote>
  <w:endnote w:type="continuationSeparator" w:id="0">
    <w:p w:rsidR="00AE70A0" w:rsidRDefault="00AE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D3A" w:rsidRDefault="00AC0D3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C0D3A" w:rsidRDefault="00AC0D3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AC0D3A" w:rsidRDefault="00AC0D3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5CA713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D3A" w:rsidRDefault="00AC0D3A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C0D3A" w:rsidRDefault="00AC0D3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29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tE/A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vS+psWWonqGppI&#10;CqhxGGQwcmFj1nAM5gATLHPU+w2R1EHtSw69mAQYm5FnDRyNQzCkNQI/GYcwmFd7azQOYjgjvGwE&#10;jMZSy4OR6/2o3PSSrRt4MLBicjGDHq6Zba/b4ICQMWBSWWo3U9WMwru29bqd/dPf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40DtE/AIAAEMGAAAOAAAAAAAAAAAAAAAAAC4CAABkcnMvZTJvRG9jLnhtbFBLAQItABQABgAI&#10;AAAAIQDUMmmt3AAAAAUBAAAPAAAAAAAAAAAAAAAAAFYFAABkcnMvZG93bnJldi54bWxQSwUGAAAA&#10;AAQABADzAAAAXwYAAAAA&#10;" o:allowincell="f" filled="f" stroked="f">
              <v:textbox style="layout-flow:vertical;mso-layout-flow-alt:bottom-to-top" inset=",,8.64pt,10.8pt">
                <w:txbxContent>
                  <w:p w:rsidR="00AC0D3A" w:rsidRDefault="00AC0D3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7C152FA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</w:p>
  <w:p w:rsidR="00AC0D3A" w:rsidRDefault="00AC0D3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0A0" w:rsidRDefault="00AE70A0">
      <w:pPr>
        <w:spacing w:after="0" w:line="240" w:lineRule="auto"/>
      </w:pPr>
      <w:r>
        <w:separator/>
      </w:r>
    </w:p>
  </w:footnote>
  <w:footnote w:type="continuationSeparator" w:id="0">
    <w:p w:rsidR="00AE70A0" w:rsidRDefault="00AE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5D"/>
    <w:rsid w:val="00084DA5"/>
    <w:rsid w:val="001A0714"/>
    <w:rsid w:val="002A67DA"/>
    <w:rsid w:val="002E2A3F"/>
    <w:rsid w:val="0034475D"/>
    <w:rsid w:val="003C1D3B"/>
    <w:rsid w:val="003D79A3"/>
    <w:rsid w:val="0042764B"/>
    <w:rsid w:val="00491EBB"/>
    <w:rsid w:val="004C7264"/>
    <w:rsid w:val="00512729"/>
    <w:rsid w:val="00556772"/>
    <w:rsid w:val="00593FDF"/>
    <w:rsid w:val="006D2D6B"/>
    <w:rsid w:val="00803113"/>
    <w:rsid w:val="008932B4"/>
    <w:rsid w:val="008F36C1"/>
    <w:rsid w:val="00945F54"/>
    <w:rsid w:val="00A05900"/>
    <w:rsid w:val="00A516F6"/>
    <w:rsid w:val="00A576E4"/>
    <w:rsid w:val="00AB53FD"/>
    <w:rsid w:val="00AC0D3A"/>
    <w:rsid w:val="00AD684E"/>
    <w:rsid w:val="00AE70A0"/>
    <w:rsid w:val="00B212F6"/>
    <w:rsid w:val="00CC463C"/>
    <w:rsid w:val="00D6067D"/>
    <w:rsid w:val="00DA76FB"/>
    <w:rsid w:val="00E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71B4E-C096-4B9D-B557-3FA11D1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504;&#49849;&#54984;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4D3FF29CE5441EA05FB26EA306EF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96B9D8-CE51-40FF-80E3-999B8AFC0A44}"/>
      </w:docPartPr>
      <w:docPartBody>
        <w:p w:rsidR="00153D25" w:rsidRDefault="007F559B">
          <w:pPr>
            <w:pStyle w:val="114D3FF29CE5441EA05FB26EA306EFE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B89BFC191E674571A5938BBFFA8934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B1453F-0EE4-4177-9DFE-40986A2B1AA8}"/>
      </w:docPartPr>
      <w:docPartBody>
        <w:p w:rsidR="00153D25" w:rsidRDefault="007F559B">
          <w:pPr>
            <w:pStyle w:val="B89BFC191E674571A5938BBFFA89341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9B"/>
    <w:rsid w:val="00153D25"/>
    <w:rsid w:val="0072377A"/>
    <w:rsid w:val="007F559B"/>
    <w:rsid w:val="00C5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82057C2E2E46019F5A5C3EC37ED7DA">
    <w:name w:val="5282057C2E2E46019F5A5C3EC37ED7DA"/>
    <w:pPr>
      <w:widowControl w:val="0"/>
      <w:wordWrap w:val="0"/>
      <w:autoSpaceDE w:val="0"/>
      <w:autoSpaceDN w:val="0"/>
    </w:pPr>
  </w:style>
  <w:style w:type="paragraph" w:customStyle="1" w:styleId="B73D063B4BCE42FF8BEDFDD3E119A971">
    <w:name w:val="B73D063B4BCE42FF8BEDFDD3E119A97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14D3FF29CE5441EA05FB26EA306EFEE">
    <w:name w:val="114D3FF29CE5441EA05FB26EA306EFEE"/>
    <w:pPr>
      <w:widowControl w:val="0"/>
      <w:wordWrap w:val="0"/>
      <w:autoSpaceDE w:val="0"/>
      <w:autoSpaceDN w:val="0"/>
    </w:pPr>
  </w:style>
  <w:style w:type="paragraph" w:customStyle="1" w:styleId="B89BFC191E674571A5938BBFFA893416">
    <w:name w:val="B89BFC191E674571A5938BBFFA89341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16E66FB-FCFF-401E-A955-A85CD1CE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188</TotalTime>
  <Pages>11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자료구조</vt:lpstr>
      <vt:lpstr/>
    </vt:vector>
  </TitlesOfParts>
  <Company>컴퓨터학부 나반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</dc:title>
  <dc:subject>과제 #3</dc:subject>
  <dc:creator>20162481 안승훈</dc:creator>
  <cp:keywords/>
  <dc:description/>
  <cp:lastModifiedBy>안승훈</cp:lastModifiedBy>
  <cp:revision>12</cp:revision>
  <dcterms:created xsi:type="dcterms:W3CDTF">2017-05-01T14:53:00Z</dcterms:created>
  <dcterms:modified xsi:type="dcterms:W3CDTF">2017-05-17T14:05:00Z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